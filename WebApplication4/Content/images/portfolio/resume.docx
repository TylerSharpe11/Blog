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50"/>
        <w:gridCol w:w="5338"/>
        <w:gridCol w:w="2467"/>
        <w:gridCol w:w="2467"/>
      </w:tblGrid>
      <w:tr w:rsidR="00A449F3" w:rsidTr="00362E84">
        <w:trPr>
          <w:gridAfter w:val="1"/>
          <w:wAfter w:w="2467" w:type="dxa"/>
          <w:trHeight w:val="51"/>
        </w:trPr>
        <w:bookmarkStart w:id="0" w:name="_GoBack" w:displacedByCustomXml="next"/>
        <w:bookmarkEnd w:id="0" w:displacedByCustomXml="next"/>
        <w:sdt>
          <w:sdtPr>
            <w:rPr>
              <w:rFonts w:asciiTheme="majorHAnsi" w:hAnsiTheme="majorHAnsi"/>
              <w:color w:val="0D0D0D" w:themeColor="text1" w:themeTint="F2"/>
            </w:rPr>
            <w:alias w:val="Author"/>
            <w:id w:val="91148862"/>
            <w:placeholder>
              <w:docPart w:val="C867023B6A604B81B24DE026E58ADACE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255" w:type="dxa"/>
                <w:gridSpan w:val="3"/>
                <w:vAlign w:val="bottom"/>
              </w:tcPr>
              <w:p w:rsidR="00A449F3" w:rsidRDefault="00DA54D4" w:rsidP="00DA54D4">
                <w:pPr>
                  <w:pStyle w:val="YourName"/>
                  <w:jc w:val="center"/>
                </w:pPr>
                <w:r w:rsidRPr="0094754D">
                  <w:rPr>
                    <w:rFonts w:asciiTheme="majorHAnsi" w:hAnsiTheme="majorHAnsi"/>
                    <w:color w:val="0D0D0D" w:themeColor="text1" w:themeTint="F2"/>
                  </w:rPr>
                  <w:t>Tyler Sharpe</w:t>
                </w:r>
              </w:p>
            </w:tc>
          </w:sdtContent>
        </w:sdt>
      </w:tr>
      <w:tr w:rsidR="00A449F3" w:rsidTr="00362E84">
        <w:trPr>
          <w:gridAfter w:val="1"/>
          <w:wAfter w:w="2467" w:type="dxa"/>
          <w:trHeight w:val="88"/>
        </w:trPr>
        <w:tc>
          <w:tcPr>
            <w:tcW w:w="450" w:type="dxa"/>
          </w:tcPr>
          <w:p w:rsidR="00A449F3" w:rsidRDefault="00A449F3"/>
        </w:tc>
        <w:tc>
          <w:tcPr>
            <w:tcW w:w="7805" w:type="dxa"/>
            <w:gridSpan w:val="2"/>
          </w:tcPr>
          <w:p w:rsidR="00A449F3" w:rsidRDefault="00B25AD3" w:rsidP="00B25AD3">
            <w:pPr>
              <w:pStyle w:val="PersonalInformation"/>
            </w:pPr>
            <w:r>
              <w:t xml:space="preserve">5100 </w:t>
            </w:r>
            <w:proofErr w:type="spellStart"/>
            <w:r>
              <w:t>Ramillie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r w:rsidR="00CD71A8">
              <w:t>|</w:t>
            </w:r>
            <w:r>
              <w:t>Winston</w:t>
            </w:r>
            <w:proofErr w:type="spellEnd"/>
            <w:r>
              <w:t xml:space="preserve"> Salem, NC 27106</w:t>
            </w:r>
            <w:r w:rsidR="00CD71A8">
              <w:t>|</w:t>
            </w:r>
            <w:r w:rsidR="00DA54D4">
              <w:t xml:space="preserve"> 910-632-4097</w:t>
            </w:r>
            <w:r w:rsidR="00CD71A8">
              <w:t>|</w:t>
            </w:r>
            <w:r w:rsidR="00DA54D4">
              <w:t>sharpety12@students.ecu.edu</w:t>
            </w:r>
          </w:p>
        </w:tc>
      </w:tr>
      <w:tr w:rsidR="00A449F3" w:rsidTr="00D93F23">
        <w:trPr>
          <w:gridAfter w:val="1"/>
          <w:wAfter w:w="2467" w:type="dxa"/>
          <w:trHeight w:val="277"/>
        </w:trPr>
        <w:tc>
          <w:tcPr>
            <w:tcW w:w="8255" w:type="dxa"/>
            <w:gridSpan w:val="3"/>
          </w:tcPr>
          <w:p w:rsidR="00A449F3" w:rsidRDefault="00A449F3">
            <w:pPr>
              <w:pStyle w:val="PersonalInformation"/>
            </w:pPr>
          </w:p>
        </w:tc>
      </w:tr>
      <w:tr w:rsidR="00A449F3" w:rsidTr="00362E84">
        <w:trPr>
          <w:gridAfter w:val="1"/>
          <w:wAfter w:w="2467" w:type="dxa"/>
        </w:trPr>
        <w:tc>
          <w:tcPr>
            <w:tcW w:w="8255" w:type="dxa"/>
            <w:gridSpan w:val="3"/>
            <w:vAlign w:val="center"/>
          </w:tcPr>
          <w:p w:rsidR="00A449F3" w:rsidRDefault="00CD71A8">
            <w:pPr>
              <w:pStyle w:val="SectionHeading"/>
            </w:pPr>
            <w:r>
              <w:t>Objective</w:t>
            </w:r>
          </w:p>
          <w:p w:rsidR="002543C5" w:rsidRDefault="002543C5">
            <w:pPr>
              <w:pStyle w:val="SectionHeading"/>
            </w:pPr>
          </w:p>
          <w:p w:rsidR="002543C5" w:rsidRDefault="002543C5">
            <w:pPr>
              <w:pStyle w:val="SectionHeading"/>
            </w:pPr>
          </w:p>
        </w:tc>
      </w:tr>
      <w:tr w:rsidR="00A449F3" w:rsidTr="00362E84">
        <w:trPr>
          <w:gridAfter w:val="1"/>
          <w:wAfter w:w="2467" w:type="dxa"/>
        </w:trPr>
        <w:tc>
          <w:tcPr>
            <w:tcW w:w="8255" w:type="dxa"/>
            <w:gridSpan w:val="3"/>
          </w:tcPr>
          <w:p w:rsidR="00A449F3" w:rsidRDefault="00CD71A8">
            <w:pPr>
              <w:pStyle w:val="SectionHeading"/>
            </w:pPr>
            <w:r>
              <w:t>Skills Profile</w:t>
            </w:r>
          </w:p>
        </w:tc>
      </w:tr>
      <w:tr w:rsidR="00A449F3" w:rsidTr="00362E84">
        <w:trPr>
          <w:gridAfter w:val="1"/>
          <w:wAfter w:w="2467" w:type="dxa"/>
        </w:trPr>
        <w:tc>
          <w:tcPr>
            <w:tcW w:w="8255" w:type="dxa"/>
            <w:gridSpan w:val="3"/>
            <w:tcMar>
              <w:bottom w:w="259" w:type="dxa"/>
            </w:tcMar>
          </w:tcPr>
          <w:p w:rsidR="00A449F3" w:rsidRDefault="00936962" w:rsidP="00EA016E">
            <w:pPr>
              <w:pStyle w:val="ListParagraph"/>
            </w:pPr>
            <w:r>
              <w:t xml:space="preserve">Experienced in </w:t>
            </w:r>
            <w:r w:rsidR="00EA016E">
              <w:t>Java,</w:t>
            </w:r>
            <w:r>
              <w:t xml:space="preserve"> </w:t>
            </w:r>
            <w:proofErr w:type="spellStart"/>
            <w:r w:rsidR="0097559A">
              <w:t>J</w:t>
            </w:r>
            <w:r>
              <w:t>avascript</w:t>
            </w:r>
            <w:proofErr w:type="spellEnd"/>
            <w:r>
              <w:t>,</w:t>
            </w:r>
            <w:r w:rsidR="00EA016E">
              <w:t xml:space="preserve"> </w:t>
            </w:r>
            <w:r>
              <w:t xml:space="preserve">C++, </w:t>
            </w:r>
            <w:r w:rsidR="00046DD4">
              <w:t xml:space="preserve">and </w:t>
            </w:r>
            <w:r w:rsidR="0097559A">
              <w:t>P</w:t>
            </w:r>
            <w:r>
              <w:t>ython</w:t>
            </w:r>
            <w:r w:rsidR="00046DD4">
              <w:t>.</w:t>
            </w:r>
          </w:p>
          <w:p w:rsidR="00936962" w:rsidRDefault="00936962" w:rsidP="00EA016E">
            <w:pPr>
              <w:pStyle w:val="ListParagraph"/>
            </w:pPr>
            <w:r>
              <w:t>Experienced in working with Visual Studio</w:t>
            </w:r>
            <w:r w:rsidR="00046DD4">
              <w:t>.</w:t>
            </w:r>
          </w:p>
          <w:p w:rsidR="00046DD4" w:rsidRDefault="0097559A" w:rsidP="00EA016E">
            <w:pPr>
              <w:pStyle w:val="ListParagraph"/>
            </w:pPr>
            <w:r>
              <w:t>F</w:t>
            </w:r>
            <w:r w:rsidR="00046DD4">
              <w:t>ast learner in all things related to programming, computer hardware, and computer networks.</w:t>
            </w:r>
          </w:p>
          <w:p w:rsidR="00046DD4" w:rsidRDefault="00046DD4" w:rsidP="00EA016E">
            <w:pPr>
              <w:pStyle w:val="ListParagraph"/>
            </w:pPr>
            <w:r>
              <w:t xml:space="preserve">Recently received </w:t>
            </w:r>
            <w:proofErr w:type="spellStart"/>
            <w:r>
              <w:t>Comptia</w:t>
            </w:r>
            <w:proofErr w:type="spellEnd"/>
            <w:r>
              <w:t xml:space="preserve"> A+ certification.</w:t>
            </w:r>
          </w:p>
        </w:tc>
      </w:tr>
      <w:tr w:rsidR="00A449F3" w:rsidTr="00362E84">
        <w:trPr>
          <w:gridAfter w:val="1"/>
          <w:wAfter w:w="2467" w:type="dxa"/>
        </w:trPr>
        <w:tc>
          <w:tcPr>
            <w:tcW w:w="8255" w:type="dxa"/>
            <w:gridSpan w:val="3"/>
            <w:vAlign w:val="center"/>
          </w:tcPr>
          <w:p w:rsidR="00046DD4" w:rsidRDefault="00CD71A8">
            <w:pPr>
              <w:pStyle w:val="SectionHeading"/>
            </w:pPr>
            <w:r>
              <w:t>Employment History</w:t>
            </w:r>
          </w:p>
        </w:tc>
      </w:tr>
      <w:tr w:rsidR="00090E5A" w:rsidTr="00362E84">
        <w:trPr>
          <w:gridAfter w:val="1"/>
          <w:wAfter w:w="2467" w:type="dxa"/>
        </w:trPr>
        <w:tc>
          <w:tcPr>
            <w:tcW w:w="8255" w:type="dxa"/>
            <w:gridSpan w:val="3"/>
            <w:vAlign w:val="center"/>
          </w:tcPr>
          <w:p w:rsidR="00090E5A" w:rsidRDefault="00090E5A">
            <w:pPr>
              <w:pStyle w:val="SectionHeading"/>
            </w:pPr>
          </w:p>
        </w:tc>
      </w:tr>
      <w:tr w:rsidR="00A449F3" w:rsidTr="00362E84">
        <w:trPr>
          <w:gridAfter w:val="1"/>
          <w:wAfter w:w="2467" w:type="dxa"/>
        </w:trPr>
        <w:tc>
          <w:tcPr>
            <w:tcW w:w="5788" w:type="dxa"/>
            <w:gridSpan w:val="2"/>
          </w:tcPr>
          <w:p w:rsidR="00A449F3" w:rsidRDefault="00362E84" w:rsidP="00362E84">
            <w:pPr>
              <w:pStyle w:val="Bold"/>
            </w:pPr>
            <w:r>
              <w:t xml:space="preserve">Missing Persons’ Volunteer, </w:t>
            </w:r>
            <w:proofErr w:type="spellStart"/>
            <w:r>
              <w:t>Riverfest</w:t>
            </w:r>
            <w:proofErr w:type="spellEnd"/>
          </w:p>
        </w:tc>
        <w:tc>
          <w:tcPr>
            <w:tcW w:w="2467" w:type="dxa"/>
          </w:tcPr>
          <w:p w:rsidR="00A449F3" w:rsidRDefault="003E10C4" w:rsidP="003E10C4">
            <w:pPr>
              <w:pStyle w:val="Dates"/>
              <w:jc w:val="center"/>
            </w:pPr>
            <w:r>
              <w:t xml:space="preserve">                         </w:t>
            </w:r>
            <w:r w:rsidR="00362E84">
              <w:t xml:space="preserve">7/2011 </w:t>
            </w:r>
          </w:p>
        </w:tc>
      </w:tr>
      <w:tr w:rsidR="00A449F3" w:rsidTr="00362E84">
        <w:trPr>
          <w:gridAfter w:val="1"/>
          <w:wAfter w:w="2467" w:type="dxa"/>
        </w:trPr>
        <w:tc>
          <w:tcPr>
            <w:tcW w:w="8255" w:type="dxa"/>
            <w:gridSpan w:val="3"/>
            <w:tcMar>
              <w:bottom w:w="115" w:type="dxa"/>
            </w:tcMar>
          </w:tcPr>
          <w:sdt>
            <w:sdtPr>
              <w:id w:val="737166375"/>
              <w:placeholder>
                <w:docPart w:val="71DA656678F64D5884E1CDDC43314B43"/>
              </w:placeholder>
            </w:sdtPr>
            <w:sdtEndPr/>
            <w:sdtContent>
              <w:p w:rsidR="00A449F3" w:rsidRDefault="00362E84">
                <w:pPr>
                  <w:pStyle w:val="Italics"/>
                </w:pPr>
                <w:r>
                  <w:t>Wilmington, NC</w:t>
                </w:r>
              </w:p>
            </w:sdtContent>
          </w:sdt>
          <w:p w:rsidR="00DA54D4" w:rsidRDefault="00362E84" w:rsidP="00362E84">
            <w:pPr>
              <w:pStyle w:val="ListParagraph"/>
            </w:pPr>
            <w:r>
              <w:t>Verified identification for entry into event.</w:t>
            </w:r>
          </w:p>
          <w:p w:rsidR="00362E84" w:rsidRDefault="00362E84" w:rsidP="00362E84">
            <w:pPr>
              <w:pStyle w:val="ListParagraph"/>
            </w:pPr>
            <w:r>
              <w:t>Salesperson.</w:t>
            </w:r>
          </w:p>
          <w:p w:rsidR="00362E84" w:rsidRDefault="00362E84" w:rsidP="00362E84">
            <w:pPr>
              <w:pStyle w:val="ListParagraph"/>
            </w:pPr>
            <w:r>
              <w:t>Cashiering and accepting payment.</w:t>
            </w:r>
          </w:p>
        </w:tc>
      </w:tr>
      <w:tr w:rsidR="00362E84" w:rsidTr="00362E84">
        <w:trPr>
          <w:gridAfter w:val="1"/>
          <w:wAfter w:w="2467" w:type="dxa"/>
          <w:trHeight w:val="51"/>
        </w:trPr>
        <w:tc>
          <w:tcPr>
            <w:tcW w:w="8255" w:type="dxa"/>
            <w:gridSpan w:val="3"/>
            <w:vAlign w:val="center"/>
          </w:tcPr>
          <w:p w:rsidR="00362E84" w:rsidRDefault="00362E84" w:rsidP="00362E84">
            <w:pPr>
              <w:pStyle w:val="SectionHeading"/>
            </w:pPr>
            <w:r>
              <w:t>Education History</w:t>
            </w:r>
          </w:p>
        </w:tc>
      </w:tr>
      <w:tr w:rsidR="00362E84" w:rsidTr="00362E84">
        <w:trPr>
          <w:gridAfter w:val="1"/>
          <w:wAfter w:w="2467" w:type="dxa"/>
          <w:trHeight w:val="51"/>
        </w:trPr>
        <w:tc>
          <w:tcPr>
            <w:tcW w:w="8255" w:type="dxa"/>
            <w:gridSpan w:val="3"/>
            <w:tcMar>
              <w:bottom w:w="144" w:type="dxa"/>
            </w:tcMar>
          </w:tcPr>
          <w:p w:rsidR="00362E84" w:rsidRDefault="00362E84" w:rsidP="00362E84">
            <w:pPr>
              <w:pStyle w:val="Bold"/>
              <w:tabs>
                <w:tab w:val="left" w:pos="3102"/>
              </w:tabs>
            </w:pPr>
            <w:r>
              <w:t>East Carolina University</w:t>
            </w:r>
            <w:r>
              <w:tab/>
            </w:r>
            <w:r w:rsidRPr="003E10C4">
              <w:rPr>
                <w:b w:val="0"/>
              </w:rPr>
              <w:t xml:space="preserve">                                                                          </w:t>
            </w:r>
            <w:r w:rsidR="003E10C4" w:rsidRPr="003E10C4">
              <w:rPr>
                <w:b w:val="0"/>
              </w:rPr>
              <w:t xml:space="preserve">             1/2012-Present</w:t>
            </w:r>
            <w:r>
              <w:t xml:space="preserve"> </w:t>
            </w:r>
          </w:p>
        </w:tc>
      </w:tr>
      <w:tr w:rsidR="00362E84" w:rsidTr="00362E84">
        <w:trPr>
          <w:trHeight w:val="51"/>
        </w:trPr>
        <w:tc>
          <w:tcPr>
            <w:tcW w:w="8255" w:type="dxa"/>
            <w:gridSpan w:val="3"/>
            <w:tcMar>
              <w:bottom w:w="144" w:type="dxa"/>
            </w:tcMar>
          </w:tcPr>
          <w:sdt>
            <w:sdtPr>
              <w:id w:val="568471740"/>
              <w:placeholder>
                <w:docPart w:val="7D31B374134541A5AF0D5CBB848C13DC"/>
              </w:placeholder>
            </w:sdtPr>
            <w:sdtEndPr/>
            <w:sdtContent>
              <w:p w:rsidR="00362E84" w:rsidRDefault="00362E84" w:rsidP="00362E84">
                <w:pPr>
                  <w:pStyle w:val="Italics"/>
                </w:pPr>
                <w:r>
                  <w:t>Greenville, NC</w:t>
                </w:r>
              </w:p>
            </w:sdtContent>
          </w:sdt>
          <w:p w:rsidR="003E10C4" w:rsidRDefault="003E10C4" w:rsidP="003E10C4">
            <w:pPr>
              <w:pStyle w:val="ListParagraph"/>
            </w:pPr>
            <w:r>
              <w:t>Pursuing a Bachelor of Arts Degree in Computer Science.</w:t>
            </w:r>
          </w:p>
          <w:p w:rsidR="003E10C4" w:rsidRDefault="003E10C4" w:rsidP="003E10C4"/>
          <w:p w:rsidR="003E10C4" w:rsidRDefault="003E10C4" w:rsidP="003E10C4">
            <w:pPr>
              <w:rPr>
                <w:b/>
              </w:rPr>
            </w:pPr>
            <w:r w:rsidRPr="003E10C4">
              <w:rPr>
                <w:b/>
              </w:rPr>
              <w:t>Cape Fear Community College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      </w:t>
            </w:r>
            <w:r w:rsidRPr="003E10C4">
              <w:t>8/2008-12/2011</w:t>
            </w:r>
          </w:p>
          <w:p w:rsidR="003E10C4" w:rsidRDefault="003E10C4" w:rsidP="003E10C4">
            <w:pPr>
              <w:rPr>
                <w:b/>
              </w:rPr>
            </w:pPr>
          </w:p>
          <w:p w:rsidR="003E10C4" w:rsidRDefault="003E10C4" w:rsidP="003E10C4">
            <w:pPr>
              <w:spacing w:line="360" w:lineRule="auto"/>
            </w:pPr>
            <w:r>
              <w:t>Wilmington, NC</w:t>
            </w:r>
          </w:p>
          <w:p w:rsidR="00D93F23" w:rsidRPr="003E10C4" w:rsidRDefault="003E10C4" w:rsidP="009E24C5">
            <w:pPr>
              <w:pStyle w:val="ListParagraph"/>
            </w:pPr>
            <w:r>
              <w:t>Completed courses in General Education including Writing-Intensive English courses, sciences &amp; two levels of Spanish.</w:t>
            </w:r>
          </w:p>
        </w:tc>
        <w:tc>
          <w:tcPr>
            <w:tcW w:w="2467" w:type="dxa"/>
          </w:tcPr>
          <w:p w:rsidR="00362E84" w:rsidRDefault="00362E84" w:rsidP="00362E84">
            <w:pPr>
              <w:pStyle w:val="Dates"/>
            </w:pPr>
          </w:p>
        </w:tc>
      </w:tr>
      <w:tr w:rsidR="00362E84" w:rsidTr="00362E84">
        <w:trPr>
          <w:trHeight w:val="51"/>
        </w:trPr>
        <w:tc>
          <w:tcPr>
            <w:tcW w:w="8255" w:type="dxa"/>
            <w:gridSpan w:val="3"/>
            <w:tcMar>
              <w:bottom w:w="144" w:type="dxa"/>
            </w:tcMar>
            <w:vAlign w:val="center"/>
          </w:tcPr>
          <w:p w:rsidR="00362E84" w:rsidRDefault="00362E84" w:rsidP="00362E84">
            <w:pPr>
              <w:pStyle w:val="SectionHeading"/>
            </w:pPr>
            <w:r>
              <w:t>Activities</w:t>
            </w:r>
          </w:p>
        </w:tc>
        <w:tc>
          <w:tcPr>
            <w:tcW w:w="2467" w:type="dxa"/>
          </w:tcPr>
          <w:p w:rsidR="00362E84" w:rsidRDefault="00362E84" w:rsidP="00362E84">
            <w:pPr>
              <w:pStyle w:val="Dates"/>
            </w:pPr>
          </w:p>
        </w:tc>
      </w:tr>
      <w:tr w:rsidR="00362E84" w:rsidTr="00362E84">
        <w:trPr>
          <w:trHeight w:val="51"/>
        </w:trPr>
        <w:tc>
          <w:tcPr>
            <w:tcW w:w="8255" w:type="dxa"/>
            <w:gridSpan w:val="3"/>
            <w:tcMar>
              <w:bottom w:w="144" w:type="dxa"/>
            </w:tcMar>
          </w:tcPr>
          <w:p w:rsidR="00362E84" w:rsidRDefault="00CD71A8" w:rsidP="00362E84">
            <w:pPr>
              <w:pStyle w:val="ListParagraph"/>
            </w:pPr>
            <w:r>
              <w:t>Club Member</w:t>
            </w:r>
            <w:r w:rsidR="00362E84">
              <w:t xml:space="preserve">, </w:t>
            </w:r>
            <w:r>
              <w:t>Association for Computing Machinery</w:t>
            </w:r>
            <w:r w:rsidR="00362E84">
              <w:t xml:space="preserve">, </w:t>
            </w:r>
            <w:sdt>
              <w:sdtPr>
                <w:id w:val="731929969"/>
                <w:placeholder>
                  <w:docPart w:val="8BDBB94CF29E463AB6BFDB73A61A43AE"/>
                </w:placeholder>
              </w:sdtPr>
              <w:sdtEndPr/>
              <w:sdtContent>
                <w:r>
                  <w:t>East Carolina University, Greenville, NC</w:t>
                </w:r>
              </w:sdtContent>
            </w:sdt>
          </w:p>
          <w:p w:rsidR="00362E84" w:rsidRDefault="00CD71A8" w:rsidP="00CD71A8">
            <w:pPr>
              <w:pStyle w:val="ListParagraph"/>
            </w:pPr>
            <w:r>
              <w:t>Intermural Basketball</w:t>
            </w:r>
            <w:r w:rsidR="00362E84">
              <w:t xml:space="preserve">, </w:t>
            </w:r>
            <w:r>
              <w:t>East Carolina University, Greenville, NC</w:t>
            </w:r>
          </w:p>
        </w:tc>
        <w:tc>
          <w:tcPr>
            <w:tcW w:w="2467" w:type="dxa"/>
          </w:tcPr>
          <w:p w:rsidR="00362E84" w:rsidRDefault="00362E84" w:rsidP="00362E84">
            <w:pPr>
              <w:pStyle w:val="Dates"/>
            </w:pPr>
          </w:p>
        </w:tc>
      </w:tr>
    </w:tbl>
    <w:p w:rsidR="00A449F3" w:rsidRDefault="00A449F3"/>
    <w:sectPr w:rsidR="00A449F3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F15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B2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7184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8363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4"/>
  </w:num>
  <w:num w:numId="5">
    <w:abstractNumId w:val="17"/>
  </w:num>
  <w:num w:numId="6">
    <w:abstractNumId w:val="13"/>
  </w:num>
  <w:num w:numId="7">
    <w:abstractNumId w:val="18"/>
  </w:num>
  <w:num w:numId="8">
    <w:abstractNumId w:val="10"/>
  </w:num>
  <w:num w:numId="9">
    <w:abstractNumId w:val="14"/>
  </w:num>
  <w:num w:numId="10">
    <w:abstractNumId w:val="6"/>
  </w:num>
  <w:num w:numId="11">
    <w:abstractNumId w:val="19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D4"/>
    <w:rsid w:val="00001D5A"/>
    <w:rsid w:val="00046DD4"/>
    <w:rsid w:val="00090E5A"/>
    <w:rsid w:val="002543C5"/>
    <w:rsid w:val="00362E84"/>
    <w:rsid w:val="003E10C4"/>
    <w:rsid w:val="00446EA5"/>
    <w:rsid w:val="006C0206"/>
    <w:rsid w:val="0080513A"/>
    <w:rsid w:val="008A6F86"/>
    <w:rsid w:val="00936962"/>
    <w:rsid w:val="0094754D"/>
    <w:rsid w:val="0097559A"/>
    <w:rsid w:val="009E24C5"/>
    <w:rsid w:val="00A449F3"/>
    <w:rsid w:val="00B25AD3"/>
    <w:rsid w:val="00BE6C9F"/>
    <w:rsid w:val="00CD71A8"/>
    <w:rsid w:val="00D93F23"/>
    <w:rsid w:val="00DA3267"/>
    <w:rsid w:val="00DA54D4"/>
    <w:rsid w:val="00E63013"/>
    <w:rsid w:val="00EA016E"/>
    <w:rsid w:val="00F81E92"/>
    <w:rsid w:val="00FA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C5B57B32-BD5D-46C5-9882-5BFEEBE3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p_000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67023B6A604B81B24DE026E58AD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FEFA0-B14F-43EF-ACC8-3F04476F4857}"/>
      </w:docPartPr>
      <w:docPartBody>
        <w:p w:rsidR="00DE56D1" w:rsidRDefault="009E3AC2">
          <w:pPr>
            <w:pStyle w:val="C867023B6A604B81B24DE026E58ADACE"/>
          </w:pPr>
          <w:r>
            <w:t>[your name]</w:t>
          </w:r>
        </w:p>
      </w:docPartBody>
    </w:docPart>
    <w:docPart>
      <w:docPartPr>
        <w:name w:val="71DA656678F64D5884E1CDDC43314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3CE49-190F-4714-9365-ECA5F448CA58}"/>
      </w:docPartPr>
      <w:docPartBody>
        <w:p w:rsidR="00DE56D1" w:rsidRDefault="009E3AC2">
          <w:pPr>
            <w:pStyle w:val="71DA656678F64D5884E1CDDC43314B43"/>
          </w:pPr>
          <w:r>
            <w:t>[Rochester, NY]</w:t>
          </w:r>
        </w:p>
      </w:docPartBody>
    </w:docPart>
    <w:docPart>
      <w:docPartPr>
        <w:name w:val="7D31B374134541A5AF0D5CBB848C1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92DD9-7E2B-4544-B301-918EE0258DBB}"/>
      </w:docPartPr>
      <w:docPartBody>
        <w:p w:rsidR="00DE56D1" w:rsidRDefault="00AB4D47" w:rsidP="00AB4D47">
          <w:pPr>
            <w:pStyle w:val="7D31B374134541A5AF0D5CBB848C13DC"/>
          </w:pPr>
          <w:r>
            <w:t>[Rochester, NY]</w:t>
          </w:r>
        </w:p>
      </w:docPartBody>
    </w:docPart>
    <w:docPart>
      <w:docPartPr>
        <w:name w:val="8BDBB94CF29E463AB6BFDB73A61A4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1506A-B3CF-4876-BE7C-C7890FDF896B}"/>
      </w:docPartPr>
      <w:docPartBody>
        <w:p w:rsidR="00DE56D1" w:rsidRDefault="00AB4D47" w:rsidP="00AB4D47">
          <w:pPr>
            <w:pStyle w:val="8BDBB94CF29E463AB6BFDB73A61A43AE"/>
          </w:pPr>
          <w:r>
            <w:t>[Buffalo]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47"/>
    <w:rsid w:val="00190433"/>
    <w:rsid w:val="0064196A"/>
    <w:rsid w:val="007C3018"/>
    <w:rsid w:val="009E3AC2"/>
    <w:rsid w:val="00AB4D47"/>
    <w:rsid w:val="00B5710B"/>
    <w:rsid w:val="00D343D0"/>
    <w:rsid w:val="00DE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67023B6A604B81B24DE026E58ADACE">
    <w:name w:val="C867023B6A604B81B24DE026E58ADACE"/>
  </w:style>
  <w:style w:type="paragraph" w:customStyle="1" w:styleId="51174074E3704E41829C95E1F844AD88">
    <w:name w:val="51174074E3704E41829C95E1F844AD88"/>
  </w:style>
  <w:style w:type="paragraph" w:customStyle="1" w:styleId="2DA58D15AA6A41568C3967CD9F6A08FF">
    <w:name w:val="2DA58D15AA6A41568C3967CD9F6A08FF"/>
  </w:style>
  <w:style w:type="paragraph" w:customStyle="1" w:styleId="D8C1437A34DF466E8168C4D3E7ED41C0">
    <w:name w:val="D8C1437A34DF466E8168C4D3E7ED41C0"/>
  </w:style>
  <w:style w:type="paragraph" w:customStyle="1" w:styleId="3B77484440C24B0B9D0D637152367A9D">
    <w:name w:val="3B77484440C24B0B9D0D637152367A9D"/>
  </w:style>
  <w:style w:type="paragraph" w:customStyle="1" w:styleId="0AA88858B67D4CDDB95457162D65BA2F">
    <w:name w:val="0AA88858B67D4CDDB95457162D65BA2F"/>
  </w:style>
  <w:style w:type="paragraph" w:styleId="ListParagraph">
    <w:name w:val="List Paragraph"/>
    <w:basedOn w:val="Normal"/>
    <w:uiPriority w:val="34"/>
    <w:qFormat/>
    <w:rsid w:val="00AB4D47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B2342F4EE1154AD0BCAF23AA6673C8DC">
    <w:name w:val="B2342F4EE1154AD0BCAF23AA6673C8DC"/>
  </w:style>
  <w:style w:type="paragraph" w:customStyle="1" w:styleId="F255EAFAAE99415EA6998BC100035531">
    <w:name w:val="F255EAFAAE99415EA6998BC100035531"/>
  </w:style>
  <w:style w:type="paragraph" w:customStyle="1" w:styleId="700594EAD9A04B65A84030A230C5F9B7">
    <w:name w:val="700594EAD9A04B65A84030A230C5F9B7"/>
  </w:style>
  <w:style w:type="character" w:styleId="PlaceholderText">
    <w:name w:val="Placeholder Text"/>
    <w:basedOn w:val="DefaultParagraphFont"/>
    <w:uiPriority w:val="99"/>
    <w:semiHidden/>
    <w:rsid w:val="00AB4D47"/>
    <w:rPr>
      <w:color w:val="808080"/>
    </w:rPr>
  </w:style>
  <w:style w:type="paragraph" w:customStyle="1" w:styleId="48D0522018B7473582A8BDAA6CE99D16">
    <w:name w:val="48D0522018B7473582A8BDAA6CE99D16"/>
  </w:style>
  <w:style w:type="paragraph" w:customStyle="1" w:styleId="71DA656678F64D5884E1CDDC43314B43">
    <w:name w:val="71DA656678F64D5884E1CDDC43314B43"/>
  </w:style>
  <w:style w:type="paragraph" w:customStyle="1" w:styleId="0B747971A2AD45D998B852571CF5539C">
    <w:name w:val="0B747971A2AD45D998B852571CF5539C"/>
  </w:style>
  <w:style w:type="paragraph" w:customStyle="1" w:styleId="93BA9BF70382425FBB105D354F143CC0">
    <w:name w:val="93BA9BF70382425FBB105D354F143CC0"/>
  </w:style>
  <w:style w:type="paragraph" w:customStyle="1" w:styleId="D22F55D74A6647A4830DA5EB8F231EF0">
    <w:name w:val="D22F55D74A6647A4830DA5EB8F231EF0"/>
  </w:style>
  <w:style w:type="paragraph" w:customStyle="1" w:styleId="B744E499380644A881E13A83FC8AC8C5">
    <w:name w:val="B744E499380644A881E13A83FC8AC8C5"/>
  </w:style>
  <w:style w:type="paragraph" w:customStyle="1" w:styleId="700D1B8FE76C481AB51FC9B54804357B">
    <w:name w:val="700D1B8FE76C481AB51FC9B54804357B"/>
  </w:style>
  <w:style w:type="paragraph" w:customStyle="1" w:styleId="3F4CC670DE904FB0B2904E00CFC874F9">
    <w:name w:val="3F4CC670DE904FB0B2904E00CFC874F9"/>
  </w:style>
  <w:style w:type="paragraph" w:customStyle="1" w:styleId="162EB83AEBC04B7190FD5E0A33A02A9F">
    <w:name w:val="162EB83AEBC04B7190FD5E0A33A02A9F"/>
  </w:style>
  <w:style w:type="paragraph" w:customStyle="1" w:styleId="FF281756511D4DA68778A5C4B0F02B80">
    <w:name w:val="FF281756511D4DA68778A5C4B0F02B80"/>
  </w:style>
  <w:style w:type="paragraph" w:customStyle="1" w:styleId="54BD5CEE4B544C0AB28908C797E29366">
    <w:name w:val="54BD5CEE4B544C0AB28908C797E29366"/>
  </w:style>
  <w:style w:type="paragraph" w:customStyle="1" w:styleId="7A3A41B6B8B44BE19D358292D26DF863">
    <w:name w:val="7A3A41B6B8B44BE19D358292D26DF863"/>
  </w:style>
  <w:style w:type="paragraph" w:customStyle="1" w:styleId="79B4586CC4BC4957BE3EC1B2979F0905">
    <w:name w:val="79B4586CC4BC4957BE3EC1B2979F0905"/>
  </w:style>
  <w:style w:type="paragraph" w:customStyle="1" w:styleId="56828B668DC04C2BBBA0B5A1F915DC1A">
    <w:name w:val="56828B668DC04C2BBBA0B5A1F915DC1A"/>
  </w:style>
  <w:style w:type="paragraph" w:customStyle="1" w:styleId="DD62C821F83F4EBD87991233B602FC65">
    <w:name w:val="DD62C821F83F4EBD87991233B602FC65"/>
  </w:style>
  <w:style w:type="paragraph" w:customStyle="1" w:styleId="65F49CBEFA0549B5980B3FDAEDE74577">
    <w:name w:val="65F49CBEFA0549B5980B3FDAEDE74577"/>
  </w:style>
  <w:style w:type="paragraph" w:customStyle="1" w:styleId="D94406EC9F9C414890229EC9F93F09C7">
    <w:name w:val="D94406EC9F9C414890229EC9F93F09C7"/>
  </w:style>
  <w:style w:type="paragraph" w:customStyle="1" w:styleId="2C5CC82E77304523B65A9AEA40DE574D">
    <w:name w:val="2C5CC82E77304523B65A9AEA40DE574D"/>
  </w:style>
  <w:style w:type="paragraph" w:customStyle="1" w:styleId="C2DD8969E35F4740ACC9EC9822F437B9">
    <w:name w:val="C2DD8969E35F4740ACC9EC9822F437B9"/>
  </w:style>
  <w:style w:type="paragraph" w:customStyle="1" w:styleId="3FC239CA2E7545F79C2E610CB184017C">
    <w:name w:val="3FC239CA2E7545F79C2E610CB184017C"/>
  </w:style>
  <w:style w:type="paragraph" w:customStyle="1" w:styleId="81E9071743C2432FB6E5C2A7E70ECAE8">
    <w:name w:val="81E9071743C2432FB6E5C2A7E70ECAE8"/>
  </w:style>
  <w:style w:type="paragraph" w:customStyle="1" w:styleId="EC62D432876840298D33A94F13798C0F">
    <w:name w:val="EC62D432876840298D33A94F13798C0F"/>
  </w:style>
  <w:style w:type="paragraph" w:customStyle="1" w:styleId="D00E734A574543B2A6F6B1E1640CF3AA">
    <w:name w:val="D00E734A574543B2A6F6B1E1640CF3AA"/>
  </w:style>
  <w:style w:type="paragraph" w:customStyle="1" w:styleId="67A2A4F5917A49FD88D9BEAA773E267A">
    <w:name w:val="67A2A4F5917A49FD88D9BEAA773E267A"/>
  </w:style>
  <w:style w:type="paragraph" w:customStyle="1" w:styleId="C04F74DC07464063A6EE2DAB545AAF44">
    <w:name w:val="C04F74DC07464063A6EE2DAB545AAF44"/>
    <w:rsid w:val="00AB4D47"/>
  </w:style>
  <w:style w:type="paragraph" w:customStyle="1" w:styleId="44022355786349C19A1A4562D989D8F6">
    <w:name w:val="44022355786349C19A1A4562D989D8F6"/>
    <w:rsid w:val="00AB4D47"/>
  </w:style>
  <w:style w:type="paragraph" w:customStyle="1" w:styleId="7FB5B69AF0D5441380DA6563E7B4BFBB">
    <w:name w:val="7FB5B69AF0D5441380DA6563E7B4BFBB"/>
    <w:rsid w:val="00AB4D47"/>
  </w:style>
  <w:style w:type="paragraph" w:customStyle="1" w:styleId="37A042F6DF494C1CB83E8338B9EBDC96">
    <w:name w:val="37A042F6DF494C1CB83E8338B9EBDC96"/>
    <w:rsid w:val="00AB4D47"/>
  </w:style>
  <w:style w:type="paragraph" w:customStyle="1" w:styleId="639400928BE846348AF6B2E2D8E2EC8D">
    <w:name w:val="639400928BE846348AF6B2E2D8E2EC8D"/>
    <w:rsid w:val="00AB4D47"/>
  </w:style>
  <w:style w:type="paragraph" w:customStyle="1" w:styleId="4D88AF825D474241834AFA30B4DEF6D4">
    <w:name w:val="4D88AF825D474241834AFA30B4DEF6D4"/>
    <w:rsid w:val="00AB4D47"/>
  </w:style>
  <w:style w:type="paragraph" w:customStyle="1" w:styleId="55A2953142CD4010AD5C00166FF1AEE5">
    <w:name w:val="55A2953142CD4010AD5C00166FF1AEE5"/>
    <w:rsid w:val="00AB4D47"/>
  </w:style>
  <w:style w:type="paragraph" w:customStyle="1" w:styleId="FB1EEB17FEC84768B2A4747C34BB4454">
    <w:name w:val="FB1EEB17FEC84768B2A4747C34BB4454"/>
    <w:rsid w:val="00AB4D47"/>
  </w:style>
  <w:style w:type="paragraph" w:customStyle="1" w:styleId="7D359A6475F24881B20AF87BB05CEDF8">
    <w:name w:val="7D359A6475F24881B20AF87BB05CEDF8"/>
    <w:rsid w:val="00AB4D47"/>
  </w:style>
  <w:style w:type="paragraph" w:customStyle="1" w:styleId="BC8DDD0D70D54F7BA278E2B13137B755">
    <w:name w:val="BC8DDD0D70D54F7BA278E2B13137B755"/>
    <w:rsid w:val="00AB4D47"/>
  </w:style>
  <w:style w:type="paragraph" w:customStyle="1" w:styleId="E69DF0C373404034A45FBE79E4BA3E64">
    <w:name w:val="E69DF0C373404034A45FBE79E4BA3E64"/>
    <w:rsid w:val="00AB4D47"/>
  </w:style>
  <w:style w:type="paragraph" w:customStyle="1" w:styleId="6020B4142142486A98503DB77B8E5D3B">
    <w:name w:val="6020B4142142486A98503DB77B8E5D3B"/>
    <w:rsid w:val="00AB4D47"/>
  </w:style>
  <w:style w:type="paragraph" w:customStyle="1" w:styleId="C52F4238D850466C851AC6CCB4F2F64A">
    <w:name w:val="C52F4238D850466C851AC6CCB4F2F64A"/>
    <w:rsid w:val="00AB4D47"/>
  </w:style>
  <w:style w:type="paragraph" w:customStyle="1" w:styleId="7D31B374134541A5AF0D5CBB848C13DC">
    <w:name w:val="7D31B374134541A5AF0D5CBB848C13DC"/>
    <w:rsid w:val="00AB4D47"/>
  </w:style>
  <w:style w:type="paragraph" w:customStyle="1" w:styleId="4A62AF5631CB40B7B23666B5CD3B8DAA">
    <w:name w:val="4A62AF5631CB40B7B23666B5CD3B8DAA"/>
    <w:rsid w:val="00AB4D47"/>
  </w:style>
  <w:style w:type="paragraph" w:customStyle="1" w:styleId="6F3ADD0920AF41BD89D7DDB315363371">
    <w:name w:val="6F3ADD0920AF41BD89D7DDB315363371"/>
    <w:rsid w:val="00AB4D47"/>
  </w:style>
  <w:style w:type="paragraph" w:customStyle="1" w:styleId="714EB9FF17F345898540DDFE4181AB7B">
    <w:name w:val="714EB9FF17F345898540DDFE4181AB7B"/>
    <w:rsid w:val="00AB4D47"/>
  </w:style>
  <w:style w:type="paragraph" w:customStyle="1" w:styleId="8BDBB94CF29E463AB6BFDB73A61A43AE">
    <w:name w:val="8BDBB94CF29E463AB6BFDB73A61A43AE"/>
    <w:rsid w:val="00AB4D47"/>
  </w:style>
  <w:style w:type="paragraph" w:customStyle="1" w:styleId="8C444DA6D6BB4276B35E8D9E13697198">
    <w:name w:val="8C444DA6D6BB4276B35E8D9E13697198"/>
    <w:rsid w:val="00AB4D47"/>
  </w:style>
  <w:style w:type="paragraph" w:customStyle="1" w:styleId="4F976AB98EB14B94A7B87570105CEB20">
    <w:name w:val="4F976AB98EB14B94A7B87570105CEB20"/>
    <w:rsid w:val="00AB4D47"/>
  </w:style>
  <w:style w:type="paragraph" w:customStyle="1" w:styleId="D52709AB149B4631B384262C3B1087D6">
    <w:name w:val="D52709AB149B4631B384262C3B1087D6"/>
    <w:rsid w:val="00AB4D47"/>
  </w:style>
  <w:style w:type="paragraph" w:customStyle="1" w:styleId="22735AF287A34B1099D1DB9D9926489C">
    <w:name w:val="22735AF287A34B1099D1DB9D9926489C"/>
    <w:rsid w:val="00AB4D47"/>
  </w:style>
  <w:style w:type="paragraph" w:customStyle="1" w:styleId="00D7C5BD7D694EDEA6751E3C0F6968EA">
    <w:name w:val="00D7C5BD7D694EDEA6751E3C0F6968EA"/>
    <w:rsid w:val="0064196A"/>
  </w:style>
  <w:style w:type="paragraph" w:customStyle="1" w:styleId="41604FE53AC04F68AD0D611D9C3794E8">
    <w:name w:val="41604FE53AC04F68AD0D611D9C3794E8"/>
    <w:rsid w:val="0064196A"/>
  </w:style>
  <w:style w:type="paragraph" w:customStyle="1" w:styleId="48777A85C7A341679DCAAB4E36679137">
    <w:name w:val="48777A85C7A341679DCAAB4E36679137"/>
    <w:rsid w:val="0064196A"/>
  </w:style>
  <w:style w:type="paragraph" w:customStyle="1" w:styleId="8B96990D431A42BAAAF147CEBA124658">
    <w:name w:val="8B96990D431A42BAAAF147CEBA124658"/>
    <w:rsid w:val="0064196A"/>
  </w:style>
  <w:style w:type="paragraph" w:customStyle="1" w:styleId="0B3E56CCBA5A41D08E081DF43F6B08A5">
    <w:name w:val="0B3E56CCBA5A41D08E081DF43F6B08A5"/>
    <w:rsid w:val="0064196A"/>
  </w:style>
  <w:style w:type="paragraph" w:customStyle="1" w:styleId="29F9E82AF9304C439DD4B4893764A394">
    <w:name w:val="29F9E82AF9304C439DD4B4893764A394"/>
    <w:rsid w:val="006419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subject/>
  <dc:creator>Tyler Sharpe</dc:creator>
  <cp:keywords/>
  <cp:lastModifiedBy>Sharpe, Tyler</cp:lastModifiedBy>
  <cp:revision>2</cp:revision>
  <cp:lastPrinted>2006-08-01T17:47:00Z</cp:lastPrinted>
  <dcterms:created xsi:type="dcterms:W3CDTF">2015-01-11T14:27:00Z</dcterms:created>
  <dcterms:modified xsi:type="dcterms:W3CDTF">2015-01-11T14:27:00Z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